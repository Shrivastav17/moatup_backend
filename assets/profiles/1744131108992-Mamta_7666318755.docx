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68"/>
        <w:tblW w:w="11411" w:type="dxa"/>
        <w:tblLook w:val="0600" w:firstRow="0" w:lastRow="0" w:firstColumn="0" w:lastColumn="0" w:noHBand="1" w:noVBand="1"/>
      </w:tblPr>
      <w:tblGrid>
        <w:gridCol w:w="5756"/>
        <w:gridCol w:w="5655"/>
      </w:tblGrid>
      <w:tr w:rsidR="000311D6" w14:paraId="23D8F26C" w14:textId="77777777" w:rsidTr="002E16EE">
        <w:trPr>
          <w:trHeight w:val="1911"/>
        </w:trPr>
        <w:tc>
          <w:tcPr>
            <w:tcW w:w="5756" w:type="dxa"/>
          </w:tcPr>
          <w:p w14:paraId="2E71AE85" w14:textId="77777777" w:rsidR="000930DE" w:rsidRDefault="00A50990" w:rsidP="002E16EE">
            <w:pPr>
              <w:pStyle w:val="Title"/>
              <w:spacing w:line="240" w:lineRule="auto"/>
            </w:pPr>
            <w:r>
              <w:t>Mamta</w:t>
            </w:r>
          </w:p>
          <w:p w14:paraId="7F13B195" w14:textId="77777777" w:rsidR="000311D6" w:rsidRDefault="00A50990" w:rsidP="002E16EE">
            <w:pPr>
              <w:pStyle w:val="Title"/>
              <w:spacing w:line="240" w:lineRule="auto"/>
            </w:pPr>
            <w:r>
              <w:t>Shrivastav</w:t>
            </w:r>
          </w:p>
          <w:p w14:paraId="6EC5FB75" w14:textId="7D5FC720" w:rsidR="00A50990" w:rsidRPr="000311D6" w:rsidRDefault="000311D6" w:rsidP="002E16EE">
            <w:pPr>
              <w:pStyle w:val="Title"/>
              <w:spacing w:line="240" w:lineRule="auto"/>
              <w:rPr>
                <w:sz w:val="32"/>
                <w:szCs w:val="32"/>
              </w:rPr>
            </w:pPr>
            <w:proofErr w:type="gramStart"/>
            <w:r w:rsidRPr="000311D6">
              <w:rPr>
                <w:sz w:val="32"/>
                <w:szCs w:val="32"/>
              </w:rPr>
              <w:t>ULHasNagar,Mumbai</w:t>
            </w:r>
            <w:proofErr w:type="gramEnd"/>
            <w:r w:rsidR="00671BD1" w:rsidRPr="000311D6">
              <w:rPr>
                <w:sz w:val="32"/>
                <w:szCs w:val="32"/>
              </w:rPr>
              <w:t xml:space="preserve"> </w:t>
            </w:r>
          </w:p>
        </w:tc>
        <w:tc>
          <w:tcPr>
            <w:tcW w:w="5655" w:type="dxa"/>
          </w:tcPr>
          <w:p w14:paraId="570FDCB3" w14:textId="77777777" w:rsidR="00486AC3" w:rsidRPr="00B95C16" w:rsidRDefault="00486AC3" w:rsidP="002E16EE">
            <w:pPr>
              <w:pStyle w:val="ContactInfo"/>
              <w:rPr>
                <w:sz w:val="32"/>
                <w:szCs w:val="32"/>
              </w:rPr>
            </w:pPr>
          </w:p>
          <w:p w14:paraId="2F842198" w14:textId="7B099912" w:rsidR="00B95C16" w:rsidRPr="00B95C16" w:rsidRDefault="00671BD1" w:rsidP="002E16EE">
            <w:pPr>
              <w:pStyle w:val="Heading1"/>
            </w:pPr>
            <w:r w:rsidRPr="00B95C16">
              <w:t>Mern Stack Developer</w:t>
            </w:r>
          </w:p>
          <w:p w14:paraId="663BEBFB" w14:textId="0DA4FB9A" w:rsidR="00B95C16" w:rsidRPr="00B95C16" w:rsidRDefault="00B95C16" w:rsidP="002E16EE">
            <w:pPr>
              <w:rPr>
                <w:sz w:val="32"/>
                <w:szCs w:val="32"/>
              </w:rPr>
            </w:pPr>
            <w:r w:rsidRPr="00B95C16">
              <w:rPr>
                <w:sz w:val="28"/>
                <w:szCs w:val="28"/>
              </w:rPr>
              <w:t>7666318755 |</w:t>
            </w:r>
            <w:r>
              <w:t xml:space="preserve"> </w:t>
            </w:r>
            <w:r w:rsidRPr="00B95C16">
              <w:rPr>
                <w:sz w:val="28"/>
                <w:szCs w:val="28"/>
              </w:rPr>
              <w:t>shrivastav.mamta17@gmail.com</w:t>
            </w:r>
            <w:r>
              <w:rPr>
                <w:sz w:val="32"/>
                <w:szCs w:val="32"/>
              </w:rPr>
              <w:br/>
            </w:r>
          </w:p>
        </w:tc>
      </w:tr>
      <w:tr w:rsidR="00250E4C" w14:paraId="09B4CCB8" w14:textId="77777777" w:rsidTr="002E16EE">
        <w:trPr>
          <w:trHeight w:hRule="exact" w:val="1914"/>
        </w:trPr>
        <w:tc>
          <w:tcPr>
            <w:tcW w:w="11411" w:type="dxa"/>
            <w:gridSpan w:val="2"/>
          </w:tcPr>
          <w:p w14:paraId="40C4A30D" w14:textId="52AFF88C" w:rsidR="002E16EE" w:rsidRDefault="00921796" w:rsidP="002E16EE">
            <w:pPr>
              <w:pStyle w:val="Heading1"/>
            </w:pPr>
            <w:r>
              <w:t>Ob</w:t>
            </w:r>
            <w:r w:rsidR="00B95C16">
              <w:t>J</w:t>
            </w:r>
            <w:r>
              <w:t>ECTIVE</w:t>
            </w:r>
          </w:p>
          <w:p w14:paraId="5AA9DB02" w14:textId="77777777" w:rsidR="002E16EE" w:rsidRPr="002E16EE" w:rsidRDefault="002E16EE" w:rsidP="002E16EE"/>
          <w:p w14:paraId="7A10C404" w14:textId="77777777" w:rsidR="00EC0A8D" w:rsidRPr="00EC0A8D" w:rsidRDefault="00FC5693" w:rsidP="002E16EE">
            <w:pPr>
              <w:rPr>
                <w:rFonts w:ascii="Gill Sans MT" w:hAnsi="Gill Sans MT"/>
                <w:sz w:val="24"/>
                <w:szCs w:val="24"/>
              </w:rPr>
            </w:pPr>
            <w:r w:rsidRPr="00EC0A8D">
              <w:rPr>
                <w:rFonts w:ascii="Gill Sans MT" w:hAnsi="Gill Sans MT"/>
                <w:sz w:val="24"/>
                <w:szCs w:val="24"/>
              </w:rPr>
              <w:t>Passionate MERN stack developer with hands-on experience in building scalable web applications using MongoDB,</w:t>
            </w:r>
          </w:p>
          <w:p w14:paraId="4FB2640B" w14:textId="4339C944" w:rsidR="000311D6" w:rsidRPr="00EC0A8D" w:rsidRDefault="00FC5693" w:rsidP="002E16EE">
            <w:pPr>
              <w:rPr>
                <w:rFonts w:ascii="Gill Sans MT" w:hAnsi="Gill Sans MT"/>
                <w:sz w:val="22"/>
              </w:rPr>
            </w:pPr>
            <w:r w:rsidRPr="00EC0A8D">
              <w:rPr>
                <w:rFonts w:ascii="Gill Sans MT" w:hAnsi="Gill Sans MT"/>
                <w:sz w:val="24"/>
                <w:szCs w:val="24"/>
              </w:rPr>
              <w:t>Express, React, and Node.js. Skilled in designing user-friendly interfaces, developing RESTful APIs, and ensuring seamless database integration.</w:t>
            </w:r>
            <w:r w:rsidR="002E16EE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EC0A8D">
              <w:rPr>
                <w:rFonts w:ascii="Gill Sans MT" w:hAnsi="Gill Sans MT"/>
                <w:sz w:val="24"/>
                <w:szCs w:val="24"/>
              </w:rPr>
              <w:t>Seeking to leverage my expertise in full-stack development to contribute to innovative projects and deliver high-quality software solutions</w:t>
            </w:r>
            <w:r w:rsidR="000311D6" w:rsidRPr="00EC0A8D">
              <w:rPr>
                <w:rFonts w:ascii="Gill Sans MT" w:hAnsi="Gill Sans MT"/>
                <w:sz w:val="24"/>
                <w:szCs w:val="24"/>
              </w:rPr>
              <w:t>.</w:t>
            </w:r>
          </w:p>
        </w:tc>
      </w:tr>
      <w:tr w:rsidR="00EC0A8D" w14:paraId="22F622B2" w14:textId="77777777" w:rsidTr="002E16EE">
        <w:trPr>
          <w:trHeight w:hRule="exact" w:val="1278"/>
        </w:trPr>
        <w:tc>
          <w:tcPr>
            <w:tcW w:w="11411" w:type="dxa"/>
            <w:gridSpan w:val="2"/>
          </w:tcPr>
          <w:p w14:paraId="0A256272" w14:textId="3C47A3A4" w:rsidR="00EC0A8D" w:rsidRDefault="00EC0A8D" w:rsidP="002E16EE">
            <w:pPr>
              <w:pStyle w:val="Heading1"/>
            </w:pPr>
            <w:r>
              <w:t>Education</w:t>
            </w:r>
          </w:p>
          <w:p w14:paraId="5A3FF121" w14:textId="77777777" w:rsidR="00EC0A8D" w:rsidRPr="00EC0A8D" w:rsidRDefault="00EC0A8D" w:rsidP="002E16EE"/>
          <w:p w14:paraId="2E5F8ECD" w14:textId="3676A46D" w:rsidR="00EC0A8D" w:rsidRPr="00EC0A8D" w:rsidRDefault="00EC0A8D" w:rsidP="002E16EE">
            <w:pPr>
              <w:rPr>
                <w:b/>
                <w:bCs/>
              </w:rPr>
            </w:pPr>
            <w:r>
              <w:rPr>
                <w:b/>
                <w:bCs/>
              </w:rPr>
              <w:t>BACHLEOR IN INFORMATION TECHNOLOGY(IT)</w:t>
            </w:r>
          </w:p>
        </w:tc>
      </w:tr>
      <w:tr w:rsidR="005D7B77" w14:paraId="04037C35" w14:textId="77777777" w:rsidTr="002E16EE">
        <w:trPr>
          <w:trHeight w:val="3464"/>
        </w:trPr>
        <w:tc>
          <w:tcPr>
            <w:tcW w:w="11411" w:type="dxa"/>
            <w:gridSpan w:val="2"/>
          </w:tcPr>
          <w:p w14:paraId="00A4B67A" w14:textId="1AB3EB03" w:rsidR="005D7B77" w:rsidRDefault="005D7B77" w:rsidP="002E16EE">
            <w:pPr>
              <w:pStyle w:val="Heading1"/>
            </w:pPr>
            <w:r>
              <w:t>EXPERIENCE</w:t>
            </w:r>
          </w:p>
          <w:p w14:paraId="538AE77F" w14:textId="77777777" w:rsidR="0040444E" w:rsidRPr="0040444E" w:rsidRDefault="0040444E" w:rsidP="0040444E"/>
          <w:p w14:paraId="49F912E7" w14:textId="1DC37472" w:rsidR="005D7B77" w:rsidRPr="007429DB" w:rsidRDefault="005D7B77" w:rsidP="002E16EE">
            <w:pPr>
              <w:rPr>
                <w:b/>
                <w:bCs/>
              </w:rPr>
            </w:pPr>
            <w:r w:rsidRPr="007429DB">
              <w:rPr>
                <w:b/>
                <w:bCs/>
              </w:rPr>
              <w:t>SOFTWARE DEVELOPER</w:t>
            </w:r>
            <w:r w:rsidR="00332BAD">
              <w:rPr>
                <w:b/>
                <w:bCs/>
              </w:rPr>
              <w:t xml:space="preserve"> INTERN</w:t>
            </w:r>
            <w:r w:rsidRPr="007429DB">
              <w:rPr>
                <w:b/>
                <w:bCs/>
              </w:rPr>
              <w:t xml:space="preserve"> (AMUZE</w:t>
            </w:r>
            <w:r w:rsidR="00FC2E7D">
              <w:rPr>
                <w:b/>
                <w:bCs/>
              </w:rPr>
              <w:t xml:space="preserve"> SOFTWARE</w:t>
            </w:r>
            <w:r w:rsidR="006B0304">
              <w:rPr>
                <w:b/>
                <w:bCs/>
              </w:rPr>
              <w:t xml:space="preserve"> SOLUTIONS</w:t>
            </w:r>
            <w:r w:rsidR="00500A1B">
              <w:rPr>
                <w:b/>
                <w:bCs/>
              </w:rPr>
              <w:t xml:space="preserve"> </w:t>
            </w:r>
            <w:r w:rsidR="00332BAD">
              <w:rPr>
                <w:b/>
                <w:bCs/>
              </w:rPr>
              <w:t xml:space="preserve">PVT </w:t>
            </w:r>
            <w:proofErr w:type="gramStart"/>
            <w:r w:rsidR="00332BAD">
              <w:rPr>
                <w:b/>
                <w:bCs/>
              </w:rPr>
              <w:t>LTD</w:t>
            </w:r>
            <w:r w:rsidRPr="007429DB">
              <w:rPr>
                <w:b/>
                <w:bCs/>
              </w:rPr>
              <w:t>)</w:t>
            </w:r>
            <w:r w:rsidR="00332BAD">
              <w:rPr>
                <w:b/>
                <w:bCs/>
              </w:rPr>
              <w:t xml:space="preserve">   </w:t>
            </w:r>
            <w:proofErr w:type="gramEnd"/>
            <w:r w:rsidR="00332BAD">
              <w:rPr>
                <w:b/>
                <w:bCs/>
              </w:rPr>
              <w:t xml:space="preserve">          </w:t>
            </w:r>
            <w:r w:rsidR="006B0304">
              <w:rPr>
                <w:b/>
                <w:bCs/>
              </w:rPr>
              <w:t xml:space="preserve">          6 Months Internship </w:t>
            </w:r>
            <w:r w:rsidR="00332BAD">
              <w:rPr>
                <w:b/>
                <w:bCs/>
              </w:rPr>
              <w:t xml:space="preserve">                                                       </w:t>
            </w:r>
          </w:p>
          <w:p w14:paraId="735704AD" w14:textId="77777777" w:rsidR="005D7B77" w:rsidRPr="007429DB" w:rsidRDefault="005D7B77" w:rsidP="002E16EE">
            <w:pPr>
              <w:rPr>
                <w:sz w:val="24"/>
                <w:szCs w:val="24"/>
              </w:rPr>
            </w:pPr>
          </w:p>
          <w:p w14:paraId="6C5B6791" w14:textId="756412DA" w:rsidR="005D7B77" w:rsidRPr="00432ABD" w:rsidRDefault="00791C6E" w:rsidP="002E16EE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July </w:t>
            </w:r>
            <w:r w:rsidR="005D7B77" w:rsidRPr="00432ABD">
              <w:rPr>
                <w:rFonts w:ascii="Aptos" w:hAnsi="Aptos"/>
                <w:sz w:val="24"/>
                <w:szCs w:val="24"/>
              </w:rPr>
              <w:t>2024-PRESENT</w:t>
            </w:r>
          </w:p>
          <w:p w14:paraId="09A1164C" w14:textId="77777777" w:rsidR="005D7B77" w:rsidRDefault="005D7B77" w:rsidP="002E16EE"/>
          <w:p w14:paraId="6CFE3E25" w14:textId="4DD8AF7D" w:rsidR="005D7B77" w:rsidRDefault="005D7B77" w:rsidP="002E16EE">
            <w:r w:rsidRPr="00B73F47">
              <w:sym w:font="Symbol" w:char="F0B7"/>
            </w:r>
            <w:r w:rsidRPr="00B73F47">
              <w:t xml:space="preserve"> </w:t>
            </w:r>
            <w:r w:rsidRPr="006B7338">
              <w:rPr>
                <w:b/>
                <w:bCs/>
              </w:rPr>
              <w:t>Frontend:</w:t>
            </w:r>
            <w:r w:rsidRPr="006B7338">
              <w:t xml:space="preserve"> Proficient in </w:t>
            </w:r>
            <w:r w:rsidRPr="006B7338">
              <w:rPr>
                <w:b/>
                <w:bCs/>
              </w:rPr>
              <w:t>React.js</w:t>
            </w:r>
            <w:r w:rsidRPr="006B7338">
              <w:t xml:space="preserve">, building dynamic and responsive UIs with React Hooks, functional components, and </w:t>
            </w:r>
            <w:r w:rsidRPr="006B7338">
              <w:rPr>
                <w:b/>
                <w:bCs/>
              </w:rPr>
              <w:t>React Router</w:t>
            </w:r>
            <w:r w:rsidRPr="006B7338">
              <w:t>.</w:t>
            </w:r>
          </w:p>
          <w:p w14:paraId="385F15EB" w14:textId="03F2EA8B" w:rsidR="005D7B77" w:rsidRDefault="005D7B77" w:rsidP="002E16EE">
            <w:r w:rsidRPr="00B73F47">
              <w:sym w:font="Symbol" w:char="F0B7"/>
            </w:r>
            <w:r w:rsidRPr="006B7338">
              <w:rPr>
                <w:b/>
                <w:bCs/>
              </w:rPr>
              <w:t xml:space="preserve"> Backend:</w:t>
            </w:r>
            <w:r w:rsidRPr="006B7338">
              <w:t xml:space="preserve"> Experienced in creating RESTful APIs with </w:t>
            </w:r>
            <w:r w:rsidRPr="006B7338">
              <w:rPr>
                <w:b/>
                <w:bCs/>
              </w:rPr>
              <w:t>Node.js</w:t>
            </w:r>
            <w:r w:rsidRPr="006B7338">
              <w:t xml:space="preserve"> and </w:t>
            </w:r>
            <w:r w:rsidRPr="006B7338">
              <w:rPr>
                <w:b/>
                <w:bCs/>
              </w:rPr>
              <w:t>Express.js</w:t>
            </w:r>
            <w:r w:rsidRPr="006B7338">
              <w:t xml:space="preserve"> for server-side logic.</w:t>
            </w:r>
          </w:p>
          <w:p w14:paraId="3B0EF7C2" w14:textId="191C7C6A" w:rsidR="005D7B77" w:rsidRDefault="005D7B77" w:rsidP="002E16EE">
            <w:r w:rsidRPr="00B73F47">
              <w:sym w:font="Symbol" w:char="F0B7"/>
            </w:r>
            <w:r w:rsidRPr="00B73F47">
              <w:t xml:space="preserve"> </w:t>
            </w:r>
            <w:r w:rsidRPr="006B7338">
              <w:rPr>
                <w:b/>
                <w:bCs/>
              </w:rPr>
              <w:t>Database:</w:t>
            </w:r>
            <w:r w:rsidRPr="006B7338">
              <w:t xml:space="preserve"> Expertise in </w:t>
            </w:r>
            <w:r w:rsidRPr="006B7338">
              <w:rPr>
                <w:b/>
                <w:bCs/>
              </w:rPr>
              <w:t>MongoDB</w:t>
            </w:r>
            <w:r w:rsidRPr="006B7338">
              <w:t xml:space="preserve"> with schema design and </w:t>
            </w:r>
            <w:r w:rsidRPr="006B7338">
              <w:rPr>
                <w:b/>
                <w:bCs/>
              </w:rPr>
              <w:t>Mongoose</w:t>
            </w:r>
            <w:r w:rsidRPr="006B7338">
              <w:t xml:space="preserve"> for easy database interaction.</w:t>
            </w:r>
          </w:p>
          <w:p w14:paraId="68148D79" w14:textId="74DD9E89" w:rsidR="005D7B77" w:rsidRDefault="005D7B77" w:rsidP="002E16EE">
            <w:r w:rsidRPr="00B73F47">
              <w:sym w:font="Symbol" w:char="F0B7"/>
            </w:r>
            <w:r w:rsidRPr="00432ABD">
              <w:t xml:space="preserve"> Built user authentication and role-based access controls using </w:t>
            </w:r>
            <w:r w:rsidRPr="00432ABD">
              <w:rPr>
                <w:b/>
                <w:bCs/>
              </w:rPr>
              <w:t>JWT</w:t>
            </w:r>
            <w:r w:rsidRPr="00432ABD">
              <w:t>.</w:t>
            </w:r>
          </w:p>
          <w:p w14:paraId="28E6E562" w14:textId="7517D82A" w:rsidR="005D7B77" w:rsidRPr="00164021" w:rsidRDefault="005D7B77" w:rsidP="002E16EE">
            <w:pPr>
              <w:rPr>
                <w:b/>
                <w:bCs/>
              </w:rPr>
            </w:pPr>
            <w:r w:rsidRPr="00B73F47">
              <w:sym w:font="Symbol" w:char="F0B7"/>
            </w:r>
            <w:r w:rsidRPr="00B73F47">
              <w:t xml:space="preserve"> </w:t>
            </w:r>
            <w:r w:rsidRPr="00432ABD">
              <w:t xml:space="preserve">Optimized user experience with </w:t>
            </w:r>
            <w:r w:rsidRPr="00432ABD">
              <w:rPr>
                <w:b/>
                <w:bCs/>
              </w:rPr>
              <w:t>responsive design</w:t>
            </w:r>
            <w:r w:rsidRPr="00432ABD">
              <w:t xml:space="preserve"> using </w:t>
            </w:r>
            <w:r w:rsidRPr="00432ABD">
              <w:rPr>
                <w:b/>
                <w:bCs/>
              </w:rPr>
              <w:t>CSS frameworks</w:t>
            </w:r>
            <w:r w:rsidRPr="00432ABD">
              <w:t xml:space="preserve"> like </w:t>
            </w:r>
            <w:r w:rsidRPr="00432ABD">
              <w:rPr>
                <w:b/>
                <w:bCs/>
              </w:rPr>
              <w:t>Bootstrap</w:t>
            </w:r>
            <w:r>
              <w:rPr>
                <w:b/>
                <w:bCs/>
              </w:rPr>
              <w:t>.</w:t>
            </w:r>
          </w:p>
          <w:p w14:paraId="7670F984" w14:textId="2ECCC0C4" w:rsidR="005D7B77" w:rsidRDefault="005D7B77" w:rsidP="002E16EE">
            <w:r w:rsidRPr="00B73F47">
              <w:sym w:font="Symbol" w:char="F0B7"/>
            </w:r>
            <w:r w:rsidRPr="00B73F47">
              <w:t xml:space="preserve"> </w:t>
            </w:r>
            <w:r w:rsidRPr="00432ABD">
              <w:t xml:space="preserve">Deployed web applications on </w:t>
            </w:r>
            <w:r w:rsidRPr="00432ABD">
              <w:rPr>
                <w:b/>
                <w:bCs/>
              </w:rPr>
              <w:t>Netlify</w:t>
            </w:r>
            <w:r w:rsidRPr="00432ABD">
              <w:t xml:space="preserve"> with continuous integration.</w:t>
            </w:r>
          </w:p>
          <w:p w14:paraId="02702B0E" w14:textId="000BDC46" w:rsidR="005D7B77" w:rsidRDefault="005D7B77" w:rsidP="002E16EE">
            <w:r w:rsidRPr="00B73F47">
              <w:sym w:font="Symbol" w:char="F0B7"/>
            </w:r>
            <w:r w:rsidRPr="00B73F47">
              <w:t xml:space="preserve"> </w:t>
            </w:r>
            <w:r w:rsidRPr="00432ABD">
              <w:t xml:space="preserve">Successfully developed a </w:t>
            </w:r>
            <w:r w:rsidRPr="00432ABD">
              <w:rPr>
                <w:b/>
                <w:bCs/>
              </w:rPr>
              <w:t>student academic CRUD system</w:t>
            </w:r>
            <w:r w:rsidRPr="00432ABD">
              <w:t xml:space="preserve"> using the MERN stack, implementing authentication and search functionality.</w:t>
            </w:r>
          </w:p>
          <w:p w14:paraId="5E7CA984" w14:textId="77777777" w:rsidR="005D7B77" w:rsidRDefault="005D7B77" w:rsidP="002E16E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 w:rsidRPr="00B73F47">
              <w:sym w:font="Symbol" w:char="F0B7"/>
            </w:r>
            <w:r w:rsidRPr="00B73F47">
              <w:t xml:space="preserve"> </w:t>
            </w:r>
            <w:r w:rsidRPr="00432ABD">
              <w:t xml:space="preserve">Merged multiple components into a single </w:t>
            </w:r>
            <w:r w:rsidRPr="00432ABD">
              <w:rPr>
                <w:b/>
                <w:bCs/>
              </w:rPr>
              <w:t>header with routing</w:t>
            </w:r>
            <w:r w:rsidRPr="00432ABD">
              <w:t xml:space="preserve"> and linked sections like "My Networ</w:t>
            </w:r>
            <w:r>
              <w:t xml:space="preserve">k and </w:t>
            </w:r>
            <w:r w:rsidRPr="00432ABD">
              <w:t>"</w:t>
            </w:r>
            <w:r w:rsidR="00791C6E">
              <w:t xml:space="preserve"> My </w:t>
            </w:r>
            <w:r w:rsidRPr="00432ABD">
              <w:t>Connection."</w:t>
            </w:r>
          </w:p>
          <w:p w14:paraId="5524E8CA" w14:textId="5AF08179" w:rsidR="000311D6" w:rsidRDefault="000311D6" w:rsidP="002E16E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250E4C" w14:paraId="3D407F04" w14:textId="77777777" w:rsidTr="002E16EE">
        <w:trPr>
          <w:trHeight w:val="2647"/>
        </w:trPr>
        <w:tc>
          <w:tcPr>
            <w:tcW w:w="11411" w:type="dxa"/>
            <w:gridSpan w:val="2"/>
          </w:tcPr>
          <w:p w14:paraId="1409A7E7" w14:textId="08CCD060" w:rsidR="00250E4C" w:rsidRDefault="00250E4C" w:rsidP="002E16EE">
            <w:pPr>
              <w:pStyle w:val="Heading1"/>
            </w:pPr>
            <w:r w:rsidRPr="00250E4C">
              <w:t>TECHNICAL SKILLS</w:t>
            </w:r>
          </w:p>
          <w:p w14:paraId="79133BB3" w14:textId="77777777" w:rsidR="00164021" w:rsidRPr="00164021" w:rsidRDefault="00164021" w:rsidP="002E16EE"/>
          <w:p w14:paraId="022C5C28" w14:textId="77777777" w:rsidR="00486AC3" w:rsidRPr="002E16EE" w:rsidRDefault="00486AC3" w:rsidP="002E16EE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HTML/CSS</w:t>
            </w:r>
          </w:p>
          <w:p w14:paraId="7AD81FE0" w14:textId="77777777" w:rsidR="00486AC3" w:rsidRPr="002E16EE" w:rsidRDefault="00486AC3" w:rsidP="002E16EE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Bootstrap</w:t>
            </w:r>
          </w:p>
          <w:p w14:paraId="504BE12B" w14:textId="77777777" w:rsidR="00486AC3" w:rsidRPr="002E16EE" w:rsidRDefault="00486AC3" w:rsidP="002E16EE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JavaScript</w:t>
            </w:r>
          </w:p>
          <w:p w14:paraId="0A0A04B8" w14:textId="77777777" w:rsidR="00486AC3" w:rsidRPr="002E16EE" w:rsidRDefault="00486AC3" w:rsidP="002E16EE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React.js</w:t>
            </w:r>
          </w:p>
          <w:p w14:paraId="343DA0FD" w14:textId="77777777" w:rsidR="00486AC3" w:rsidRPr="002E16EE" w:rsidRDefault="00486AC3" w:rsidP="002E16EE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Node.js</w:t>
            </w:r>
          </w:p>
          <w:p w14:paraId="3B55EBC4" w14:textId="77777777" w:rsidR="00486AC3" w:rsidRPr="002E16EE" w:rsidRDefault="00486AC3" w:rsidP="002E16EE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Express.js</w:t>
            </w:r>
          </w:p>
          <w:p w14:paraId="6A42A095" w14:textId="77777777" w:rsidR="00486AC3" w:rsidRPr="002E16EE" w:rsidRDefault="00486AC3" w:rsidP="002E16EE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MongoDB</w:t>
            </w:r>
          </w:p>
          <w:p w14:paraId="14C0A32C" w14:textId="191760ED" w:rsidR="00250E4C" w:rsidRPr="00250E4C" w:rsidRDefault="00486AC3" w:rsidP="002E16EE"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Figma (Basics)</w:t>
            </w:r>
          </w:p>
        </w:tc>
      </w:tr>
    </w:tbl>
    <w:p w14:paraId="5D077A1B" w14:textId="77777777" w:rsidR="00E86571" w:rsidRDefault="00E86571" w:rsidP="00E86571">
      <w:pPr>
        <w:rPr>
          <w:rFonts w:asciiTheme="majorHAnsi" w:eastAsiaTheme="majorEastAsia" w:hAnsiTheme="majorHAnsi" w:cs="Times New Roman (Headings CS)"/>
          <w:caps/>
          <w:color w:val="575355" w:themeColor="accent4" w:themeShade="80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-372"/>
        <w:tblW w:w="10731" w:type="dxa"/>
        <w:tblLook w:val="0600" w:firstRow="0" w:lastRow="0" w:firstColumn="0" w:lastColumn="0" w:noHBand="1" w:noVBand="1"/>
      </w:tblPr>
      <w:tblGrid>
        <w:gridCol w:w="10731"/>
      </w:tblGrid>
      <w:tr w:rsidR="00164021" w14:paraId="0EBAEB54" w14:textId="77777777" w:rsidTr="002E16EE">
        <w:trPr>
          <w:trHeight w:val="1715"/>
        </w:trPr>
        <w:tc>
          <w:tcPr>
            <w:tcW w:w="10731" w:type="dxa"/>
          </w:tcPr>
          <w:p w14:paraId="68325064" w14:textId="77777777" w:rsidR="00164021" w:rsidRDefault="00164021" w:rsidP="00EC0A8D">
            <w:pPr>
              <w:pStyle w:val="Heading1"/>
            </w:pPr>
          </w:p>
          <w:p w14:paraId="64AC3867" w14:textId="3E99095E" w:rsidR="00164021" w:rsidRDefault="00164021" w:rsidP="00EC0A8D">
            <w:pPr>
              <w:pStyle w:val="Heading1"/>
            </w:pPr>
            <w:r w:rsidRPr="00250E4C">
              <w:t>T</w:t>
            </w:r>
            <w:r>
              <w:t>OOL</w:t>
            </w:r>
            <w:r w:rsidRPr="00250E4C">
              <w:t>S</w:t>
            </w:r>
          </w:p>
          <w:p w14:paraId="3DFCB8DC" w14:textId="77777777" w:rsidR="00164021" w:rsidRPr="00164021" w:rsidRDefault="00164021" w:rsidP="00EC0A8D"/>
          <w:p w14:paraId="234CA9EA" w14:textId="3377E50E" w:rsidR="00164021" w:rsidRPr="002E16EE" w:rsidRDefault="00164021" w:rsidP="00EC0A8D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Visual Studio Code</w:t>
            </w:r>
          </w:p>
          <w:p w14:paraId="4F1F2F41" w14:textId="206CE341" w:rsidR="00164021" w:rsidRPr="002E16EE" w:rsidRDefault="00164021" w:rsidP="00EC0A8D">
            <w:pPr>
              <w:rPr>
                <w:sz w:val="28"/>
                <w:szCs w:val="28"/>
              </w:rPr>
            </w:pPr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Git</w:t>
            </w:r>
          </w:p>
          <w:p w14:paraId="7E794E39" w14:textId="7722212E" w:rsidR="00164021" w:rsidRDefault="00164021" w:rsidP="00EC0A8D">
            <w:r w:rsidRPr="002E16EE">
              <w:rPr>
                <w:sz w:val="28"/>
                <w:szCs w:val="28"/>
              </w:rPr>
              <w:sym w:font="Symbol" w:char="F0B7"/>
            </w:r>
            <w:r w:rsidRPr="002E16EE">
              <w:rPr>
                <w:sz w:val="28"/>
                <w:szCs w:val="28"/>
              </w:rPr>
              <w:t xml:space="preserve">  Postman</w:t>
            </w:r>
          </w:p>
        </w:tc>
      </w:tr>
      <w:tr w:rsidR="00164021" w14:paraId="352564B3" w14:textId="77777777" w:rsidTr="002E16EE">
        <w:trPr>
          <w:trHeight w:val="4459"/>
        </w:trPr>
        <w:tc>
          <w:tcPr>
            <w:tcW w:w="10731" w:type="dxa"/>
          </w:tcPr>
          <w:p w14:paraId="33E2AA7E" w14:textId="17A37630" w:rsidR="00164021" w:rsidRDefault="00164021" w:rsidP="00EC0A8D">
            <w:pPr>
              <w:pStyle w:val="Heading1"/>
            </w:pPr>
            <w:r>
              <w:t>Projects</w:t>
            </w:r>
          </w:p>
          <w:p w14:paraId="761BA63B" w14:textId="77777777" w:rsidR="00AD697A" w:rsidRDefault="00AD697A" w:rsidP="00AD697A"/>
          <w:p w14:paraId="2B4DDD7C" w14:textId="6A1B8D10" w:rsidR="00AD697A" w:rsidRDefault="00AD697A" w:rsidP="00AD697A">
            <w:r w:rsidRPr="00B73F47">
              <w:sym w:font="Symbol" w:char="F0B7"/>
            </w:r>
            <w:r>
              <w:t xml:space="preserve"> MERN </w:t>
            </w:r>
          </w:p>
          <w:p w14:paraId="0EA19AE0" w14:textId="68C4FCCA" w:rsidR="00AD697A" w:rsidRDefault="00AD697A" w:rsidP="00AD697A">
            <w:r>
              <w:t xml:space="preserve">   </w:t>
            </w:r>
            <w:hyperlink r:id="rId11" w:history="1">
              <w:r w:rsidRPr="00196A58">
                <w:rPr>
                  <w:rStyle w:val="Hyperlink"/>
                </w:rPr>
                <w:t>https://github.com/Shrivastav17/repo</w:t>
              </w:r>
            </w:hyperlink>
          </w:p>
          <w:p w14:paraId="7E0AFF13" w14:textId="77777777" w:rsidR="0095359C" w:rsidRDefault="00AD697A" w:rsidP="00AD697A">
            <w:r>
              <w:t xml:space="preserve">   </w:t>
            </w:r>
            <w:hyperlink r:id="rId12" w:history="1">
              <w:r w:rsidR="0095359C" w:rsidRPr="00196A58">
                <w:rPr>
                  <w:rStyle w:val="Hyperlink"/>
                </w:rPr>
                <w:t>https://github.com/Shrivastav17/smsportal</w:t>
              </w:r>
            </w:hyperlink>
            <w:r w:rsidR="0095359C">
              <w:t xml:space="preserve"> </w:t>
            </w:r>
          </w:p>
          <w:p w14:paraId="5BA2AFCF" w14:textId="0F43F248" w:rsidR="00B170D1" w:rsidRDefault="00B170D1" w:rsidP="00B170D1">
            <w:r>
              <w:t xml:space="preserve">   </w:t>
            </w:r>
            <w:hyperlink r:id="rId13" w:history="1">
              <w:r w:rsidRPr="003F1EEE">
                <w:rPr>
                  <w:rStyle w:val="Hyperlink"/>
                </w:rPr>
                <w:t>https://github.com/Shrivastav17/ecommerce</w:t>
              </w:r>
            </w:hyperlink>
          </w:p>
          <w:p w14:paraId="1B2C9B5F" w14:textId="413A5D74" w:rsidR="00B170D1" w:rsidRDefault="00B170D1" w:rsidP="00B170D1"/>
          <w:p w14:paraId="2AA83982" w14:textId="77777777" w:rsidR="00AD697A" w:rsidRDefault="00AD697A" w:rsidP="00AD697A"/>
          <w:p w14:paraId="3FDCD98A" w14:textId="77777777" w:rsidR="0095359C" w:rsidRDefault="0095359C" w:rsidP="0095359C">
            <w:r w:rsidRPr="00B73F47">
              <w:sym w:font="Symbol" w:char="F0B7"/>
            </w:r>
            <w:r>
              <w:t xml:space="preserve"> REACT.JS  </w:t>
            </w:r>
          </w:p>
          <w:p w14:paraId="16926392" w14:textId="77777777" w:rsidR="0095359C" w:rsidRDefault="0095359C" w:rsidP="0095359C">
            <w:r>
              <w:t xml:space="preserve">    </w:t>
            </w:r>
            <w:hyperlink r:id="rId14" w:history="1">
              <w:r w:rsidRPr="00FF4F71">
                <w:rPr>
                  <w:rStyle w:val="Hyperlink"/>
                </w:rPr>
                <w:t>https://reactformregister.netlify.app/</w:t>
              </w:r>
            </w:hyperlink>
            <w:r>
              <w:t xml:space="preserve"> </w:t>
            </w:r>
          </w:p>
          <w:p w14:paraId="7F1F724C" w14:textId="405EC7C2" w:rsidR="00AD697A" w:rsidRDefault="0095359C" w:rsidP="0095359C">
            <w:r>
              <w:t xml:space="preserve">    </w:t>
            </w:r>
            <w:hyperlink r:id="rId15" w:history="1">
              <w:r w:rsidRPr="007F35E7">
                <w:rPr>
                  <w:rStyle w:val="Hyperlink"/>
                </w:rPr>
                <w:t>https://moive-db.netlify.app/</w:t>
              </w:r>
            </w:hyperlink>
          </w:p>
          <w:p w14:paraId="63E84CEE" w14:textId="3FA099BC" w:rsidR="00164021" w:rsidRDefault="00164021" w:rsidP="00EC0A8D"/>
          <w:p w14:paraId="1D3B61D1" w14:textId="43FD6E39" w:rsidR="00B14377" w:rsidRDefault="00164021" w:rsidP="00EC0A8D">
            <w:r w:rsidRPr="00B73F47">
              <w:sym w:font="Symbol" w:char="F0B7"/>
            </w:r>
            <w:r>
              <w:t xml:space="preserve"> </w:t>
            </w:r>
            <w:r w:rsidRPr="00B73F47">
              <w:t xml:space="preserve"> </w:t>
            </w:r>
            <w:r>
              <w:t xml:space="preserve">JAVASCRIPT </w:t>
            </w:r>
          </w:p>
          <w:p w14:paraId="11A1BC00" w14:textId="2C5DDC8E" w:rsidR="00B14377" w:rsidRDefault="00164021" w:rsidP="00EC0A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14377">
              <w:rPr>
                <w:b/>
                <w:bCs/>
              </w:rPr>
              <w:t xml:space="preserve"> </w:t>
            </w:r>
            <w:hyperlink r:id="rId16" w:history="1">
              <w:r w:rsidR="00B14377" w:rsidRPr="00B14377">
                <w:rPr>
                  <w:color w:val="0000FF"/>
                  <w:u w:val="single"/>
                </w:rPr>
                <w:t>Document (endearing-paletas-3ea850.netlify.app)</w:t>
              </w:r>
            </w:hyperlink>
          </w:p>
          <w:p w14:paraId="55F41308" w14:textId="66065751" w:rsidR="00B14377" w:rsidRDefault="00B14377" w:rsidP="00EC0A8D">
            <w:pPr>
              <w:rPr>
                <w:color w:val="0000FF"/>
                <w:u w:val="single"/>
              </w:rPr>
            </w:pPr>
            <w:r>
              <w:rPr>
                <w:b/>
                <w:bCs/>
              </w:rPr>
              <w:t xml:space="preserve">   </w:t>
            </w:r>
            <w:hyperlink r:id="rId17" w:history="1">
              <w:r w:rsidRPr="00B14377">
                <w:rPr>
                  <w:color w:val="0000FF"/>
                  <w:u w:val="single"/>
                </w:rPr>
                <w:t>Document (sage-kulfi-c7e8b6.netlify.app)</w:t>
              </w:r>
            </w:hyperlink>
          </w:p>
          <w:p w14:paraId="03E46B5C" w14:textId="54E0A8F9" w:rsidR="00C927B1" w:rsidRDefault="00866F77" w:rsidP="00EC0A8D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 xml:space="preserve">   </w:t>
            </w:r>
            <w:r w:rsidR="00C927B1" w:rsidRPr="00C927B1">
              <w:rPr>
                <w:color w:val="0000FF"/>
                <w:u w:val="single"/>
              </w:rPr>
              <w:t>https://lustrous-naiad-a31239.netlify.app/</w:t>
            </w:r>
          </w:p>
          <w:p w14:paraId="2B327312" w14:textId="6B507136" w:rsidR="00C927B1" w:rsidRPr="00C927B1" w:rsidRDefault="00C927B1" w:rsidP="00EC0A8D">
            <w:r w:rsidRPr="00C927B1">
              <w:rPr>
                <w:color w:val="0000FF"/>
                <w:u w:val="single"/>
              </w:rPr>
              <w:t xml:space="preserve">   https://ppfnetlify.netlify.app/</w:t>
            </w:r>
          </w:p>
          <w:p w14:paraId="028C0130" w14:textId="77777777" w:rsidR="000311D6" w:rsidRDefault="000311D6" w:rsidP="00EC0A8D"/>
          <w:p w14:paraId="74A31465" w14:textId="63D15B3A" w:rsidR="00B14377" w:rsidRDefault="00B14377" w:rsidP="00EC0A8D">
            <w:r w:rsidRPr="00B73F47">
              <w:sym w:font="Symbol" w:char="F0B7"/>
            </w:r>
            <w:r>
              <w:t xml:space="preserve"> UI WEBSITES</w:t>
            </w:r>
          </w:p>
          <w:p w14:paraId="384BD816" w14:textId="59C2981D" w:rsidR="00B14377" w:rsidRDefault="00FC5693" w:rsidP="00EC0A8D">
            <w:r>
              <w:t xml:space="preserve">   </w:t>
            </w:r>
            <w:hyperlink r:id="rId18" w:history="1">
              <w:r w:rsidR="00C927B1" w:rsidRPr="00C927B1">
                <w:rPr>
                  <w:color w:val="0000FF"/>
                  <w:u w:val="single"/>
                </w:rPr>
                <w:t>SIXTEEN CLOTHING</w:t>
              </w:r>
            </w:hyperlink>
          </w:p>
          <w:p w14:paraId="7AE99070" w14:textId="33CF885E" w:rsidR="00C927B1" w:rsidRDefault="00FC5693" w:rsidP="00EC0A8D">
            <w:r>
              <w:t xml:space="preserve">   </w:t>
            </w:r>
            <w:hyperlink r:id="rId19" w:history="1">
              <w:r w:rsidRPr="007F35E7">
                <w:rPr>
                  <w:rStyle w:val="Hyperlink"/>
                </w:rPr>
                <w:t>https://parallalax.netlify.app/</w:t>
              </w:r>
            </w:hyperlink>
          </w:p>
          <w:p w14:paraId="00681CCC" w14:textId="7E406E94" w:rsidR="00C927B1" w:rsidRDefault="00FC5693" w:rsidP="002E16EE">
            <w:r>
              <w:t xml:space="preserve">   </w:t>
            </w:r>
            <w:hyperlink r:id="rId20" w:history="1">
              <w:r w:rsidR="00C927B1" w:rsidRPr="00C927B1">
                <w:rPr>
                  <w:rStyle w:val="Hyperlink"/>
                </w:rPr>
                <w:t xml:space="preserve">HNR Technology Company - Web </w:t>
              </w:r>
              <w:proofErr w:type="spellStart"/>
              <w:r w:rsidR="00C927B1" w:rsidRPr="00C927B1">
                <w:rPr>
                  <w:rStyle w:val="Hyperlink"/>
                </w:rPr>
                <w:t>Developement</w:t>
              </w:r>
              <w:proofErr w:type="spellEnd"/>
            </w:hyperlink>
          </w:p>
        </w:tc>
      </w:tr>
    </w:tbl>
    <w:p w14:paraId="5BBFC36F" w14:textId="77777777" w:rsidR="00E86571" w:rsidRDefault="00E86571" w:rsidP="00E86571"/>
    <w:p w14:paraId="3C43C588" w14:textId="77777777" w:rsidR="00E86571" w:rsidRDefault="00E86571" w:rsidP="00E86571"/>
    <w:p w14:paraId="7705D0AB" w14:textId="77777777" w:rsidR="00E86571" w:rsidRDefault="00E86571" w:rsidP="00E86571"/>
    <w:p w14:paraId="6FB209A9" w14:textId="0F7A1332" w:rsidR="00E86571" w:rsidRDefault="00E86571" w:rsidP="00486AC3"/>
    <w:p w14:paraId="7F75524C" w14:textId="77777777" w:rsidR="00E86571" w:rsidRDefault="00E86571" w:rsidP="00E86571"/>
    <w:p w14:paraId="1F42BFD9" w14:textId="77777777" w:rsidR="00E86571" w:rsidRDefault="00E86571" w:rsidP="00E86571"/>
    <w:p w14:paraId="092BFEBB" w14:textId="77777777" w:rsidR="00E86571" w:rsidRPr="00E86571" w:rsidRDefault="00E86571" w:rsidP="00E86571"/>
    <w:p w14:paraId="7E4C94D7" w14:textId="77777777" w:rsidR="00E86571" w:rsidRDefault="00E86571" w:rsidP="00E86571"/>
    <w:p w14:paraId="4EDE642B" w14:textId="77777777" w:rsidR="00E86571" w:rsidRPr="00E86571" w:rsidRDefault="00E86571" w:rsidP="00E86571"/>
    <w:p w14:paraId="1E8EA2C9" w14:textId="7A700781" w:rsidR="00432ABD" w:rsidRPr="00643E15" w:rsidRDefault="00432ABD" w:rsidP="008B4069">
      <w:pPr>
        <w:pStyle w:val="ListBullet"/>
        <w:numPr>
          <w:ilvl w:val="0"/>
          <w:numId w:val="0"/>
        </w:numPr>
      </w:pPr>
    </w:p>
    <w:sectPr w:rsidR="00432ABD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74091" w14:textId="77777777" w:rsidR="00441A36" w:rsidRDefault="00441A36" w:rsidP="001D4099">
      <w:pPr>
        <w:spacing w:line="240" w:lineRule="auto"/>
      </w:pPr>
      <w:r>
        <w:separator/>
      </w:r>
    </w:p>
  </w:endnote>
  <w:endnote w:type="continuationSeparator" w:id="0">
    <w:p w14:paraId="6748E0EE" w14:textId="77777777" w:rsidR="00441A36" w:rsidRDefault="00441A36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6D6A7" w14:textId="77777777" w:rsidR="00441A36" w:rsidRDefault="00441A36" w:rsidP="001D4099">
      <w:pPr>
        <w:spacing w:line="240" w:lineRule="auto"/>
      </w:pPr>
      <w:r>
        <w:separator/>
      </w:r>
    </w:p>
  </w:footnote>
  <w:footnote w:type="continuationSeparator" w:id="0">
    <w:p w14:paraId="6B4AF539" w14:textId="77777777" w:rsidR="00441A36" w:rsidRDefault="00441A36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D268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74C92"/>
    <w:multiLevelType w:val="hybridMultilevel"/>
    <w:tmpl w:val="91DAC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4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AD336CE"/>
    <w:multiLevelType w:val="hybridMultilevel"/>
    <w:tmpl w:val="321A98E8"/>
    <w:lvl w:ilvl="0" w:tplc="D3029F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937BD0"/>
    <w:multiLevelType w:val="hybridMultilevel"/>
    <w:tmpl w:val="EE6AED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E80E02"/>
    <w:multiLevelType w:val="hybridMultilevel"/>
    <w:tmpl w:val="29B6AE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196D07"/>
    <w:multiLevelType w:val="hybridMultilevel"/>
    <w:tmpl w:val="CE902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C50AE"/>
    <w:multiLevelType w:val="hybridMultilevel"/>
    <w:tmpl w:val="94D8A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326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454F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74949343">
    <w:abstractNumId w:val="3"/>
  </w:num>
  <w:num w:numId="2" w16cid:durableId="1475752314">
    <w:abstractNumId w:val="11"/>
  </w:num>
  <w:num w:numId="3" w16cid:durableId="1017973236">
    <w:abstractNumId w:val="5"/>
  </w:num>
  <w:num w:numId="4" w16cid:durableId="1178231001">
    <w:abstractNumId w:val="0"/>
  </w:num>
  <w:num w:numId="5" w16cid:durableId="371808448">
    <w:abstractNumId w:val="1"/>
  </w:num>
  <w:num w:numId="6" w16cid:durableId="180702906">
    <w:abstractNumId w:val="4"/>
  </w:num>
  <w:num w:numId="7" w16cid:durableId="1521160117">
    <w:abstractNumId w:val="9"/>
  </w:num>
  <w:num w:numId="8" w16cid:durableId="587470635">
    <w:abstractNumId w:val="6"/>
  </w:num>
  <w:num w:numId="9" w16cid:durableId="1749230108">
    <w:abstractNumId w:val="8"/>
  </w:num>
  <w:num w:numId="10" w16cid:durableId="1508714401">
    <w:abstractNumId w:val="12"/>
  </w:num>
  <w:num w:numId="11" w16cid:durableId="400299085">
    <w:abstractNumId w:val="2"/>
  </w:num>
  <w:num w:numId="12" w16cid:durableId="1164081868">
    <w:abstractNumId w:val="10"/>
  </w:num>
  <w:num w:numId="13" w16cid:durableId="1907569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90"/>
    <w:rsid w:val="000311D6"/>
    <w:rsid w:val="00040433"/>
    <w:rsid w:val="00045E6E"/>
    <w:rsid w:val="000524A9"/>
    <w:rsid w:val="00056AF6"/>
    <w:rsid w:val="000728A9"/>
    <w:rsid w:val="000761F2"/>
    <w:rsid w:val="000930DE"/>
    <w:rsid w:val="00094536"/>
    <w:rsid w:val="000E1FE9"/>
    <w:rsid w:val="00125014"/>
    <w:rsid w:val="00164021"/>
    <w:rsid w:val="00180710"/>
    <w:rsid w:val="001D4099"/>
    <w:rsid w:val="001D7755"/>
    <w:rsid w:val="002077AC"/>
    <w:rsid w:val="002203E2"/>
    <w:rsid w:val="00222532"/>
    <w:rsid w:val="00225A35"/>
    <w:rsid w:val="00250E4C"/>
    <w:rsid w:val="00285F5A"/>
    <w:rsid w:val="002C06D6"/>
    <w:rsid w:val="002D53A8"/>
    <w:rsid w:val="002D777F"/>
    <w:rsid w:val="002E16EE"/>
    <w:rsid w:val="002F5D6D"/>
    <w:rsid w:val="0030456C"/>
    <w:rsid w:val="00332BAD"/>
    <w:rsid w:val="00382EA8"/>
    <w:rsid w:val="003F1B98"/>
    <w:rsid w:val="0040444E"/>
    <w:rsid w:val="004303D4"/>
    <w:rsid w:val="00431E72"/>
    <w:rsid w:val="00432ABD"/>
    <w:rsid w:val="00437E49"/>
    <w:rsid w:val="00441A36"/>
    <w:rsid w:val="00486AC3"/>
    <w:rsid w:val="00494CCE"/>
    <w:rsid w:val="004A0E63"/>
    <w:rsid w:val="004A220A"/>
    <w:rsid w:val="004D2889"/>
    <w:rsid w:val="004D4E50"/>
    <w:rsid w:val="004F1D64"/>
    <w:rsid w:val="00500A1B"/>
    <w:rsid w:val="00510684"/>
    <w:rsid w:val="00510A5B"/>
    <w:rsid w:val="005937B7"/>
    <w:rsid w:val="005D7B77"/>
    <w:rsid w:val="005F56A3"/>
    <w:rsid w:val="00615397"/>
    <w:rsid w:val="0062563D"/>
    <w:rsid w:val="00643E15"/>
    <w:rsid w:val="006650DE"/>
    <w:rsid w:val="00671BD1"/>
    <w:rsid w:val="006763DD"/>
    <w:rsid w:val="00680696"/>
    <w:rsid w:val="00686D58"/>
    <w:rsid w:val="006B0304"/>
    <w:rsid w:val="006B7338"/>
    <w:rsid w:val="006D15E3"/>
    <w:rsid w:val="006F747B"/>
    <w:rsid w:val="007429DB"/>
    <w:rsid w:val="00780B8E"/>
    <w:rsid w:val="00791C6E"/>
    <w:rsid w:val="00797803"/>
    <w:rsid w:val="007A6961"/>
    <w:rsid w:val="007A6F7A"/>
    <w:rsid w:val="007B4E11"/>
    <w:rsid w:val="007E2006"/>
    <w:rsid w:val="007E3DA2"/>
    <w:rsid w:val="0081765E"/>
    <w:rsid w:val="00823601"/>
    <w:rsid w:val="00866F77"/>
    <w:rsid w:val="00867C58"/>
    <w:rsid w:val="00884806"/>
    <w:rsid w:val="00886679"/>
    <w:rsid w:val="008B4069"/>
    <w:rsid w:val="008D169E"/>
    <w:rsid w:val="00907F70"/>
    <w:rsid w:val="00921796"/>
    <w:rsid w:val="0095359C"/>
    <w:rsid w:val="00975E79"/>
    <w:rsid w:val="009D1FF3"/>
    <w:rsid w:val="00A16599"/>
    <w:rsid w:val="00A30F99"/>
    <w:rsid w:val="00A40DEC"/>
    <w:rsid w:val="00A50990"/>
    <w:rsid w:val="00A64FA3"/>
    <w:rsid w:val="00A66AFF"/>
    <w:rsid w:val="00AA6C5D"/>
    <w:rsid w:val="00AD697A"/>
    <w:rsid w:val="00AD79E9"/>
    <w:rsid w:val="00AF1BD2"/>
    <w:rsid w:val="00B14377"/>
    <w:rsid w:val="00B170D1"/>
    <w:rsid w:val="00B24E0D"/>
    <w:rsid w:val="00B73F47"/>
    <w:rsid w:val="00B95C16"/>
    <w:rsid w:val="00C35EF0"/>
    <w:rsid w:val="00C81D4C"/>
    <w:rsid w:val="00C927B1"/>
    <w:rsid w:val="00CC0FFE"/>
    <w:rsid w:val="00CC2921"/>
    <w:rsid w:val="00CE3B09"/>
    <w:rsid w:val="00D41EA6"/>
    <w:rsid w:val="00D72BB7"/>
    <w:rsid w:val="00D86211"/>
    <w:rsid w:val="00D92978"/>
    <w:rsid w:val="00DB431C"/>
    <w:rsid w:val="00DC4C91"/>
    <w:rsid w:val="00DE5EC9"/>
    <w:rsid w:val="00E44CCC"/>
    <w:rsid w:val="00E86571"/>
    <w:rsid w:val="00EA604D"/>
    <w:rsid w:val="00EB5966"/>
    <w:rsid w:val="00EC0A8D"/>
    <w:rsid w:val="00EE5D12"/>
    <w:rsid w:val="00F255EB"/>
    <w:rsid w:val="00F42731"/>
    <w:rsid w:val="00F55940"/>
    <w:rsid w:val="00F62BAE"/>
    <w:rsid w:val="00F92CA8"/>
    <w:rsid w:val="00F9618D"/>
    <w:rsid w:val="00FA3628"/>
    <w:rsid w:val="00FC2E7D"/>
    <w:rsid w:val="00FC5693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4B0F8"/>
  <w15:chartTrackingRefBased/>
  <w15:docId w15:val="{EF5CE2B8-19B4-4C7A-97BB-8540EC74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96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C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452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TableGridLight">
    <w:name w:val="Grid Table Light"/>
    <w:basedOn w:val="TableNormal"/>
    <w:uiPriority w:val="40"/>
    <w:rsid w:val="00B73F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4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14377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5D7B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7B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D7B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D7B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1C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95C16"/>
    <w:rPr>
      <w:rFonts w:asciiTheme="majorHAnsi" w:eastAsiaTheme="majorEastAsia" w:hAnsiTheme="majorHAnsi" w:cstheme="majorBidi"/>
      <w:color w:val="6D4527" w:themeColor="accent1" w:themeShade="BF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ivastav17/ecommerce" TargetMode="External"/><Relationship Id="rId18" Type="http://schemas.openxmlformats.org/officeDocument/2006/relationships/hyperlink" Target="https://httpsmsnetlify.netlify.app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Shrivastav17/smsportal" TargetMode="External"/><Relationship Id="rId17" Type="http://schemas.openxmlformats.org/officeDocument/2006/relationships/hyperlink" Target="https://sage-kulfi-c7e8b6.netlify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dearing-paletas-3ea850.netlify.app/?" TargetMode="External"/><Relationship Id="rId20" Type="http://schemas.openxmlformats.org/officeDocument/2006/relationships/hyperlink" Target="https://thriving-palmier-1336e0.netlify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hrivastav17/rep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oive-db.netlify.app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arallalax.netlify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actformregister.netlify.app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13F0C8-1ED0-4E84-89CE-F2AD39D175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317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shrivastav.mamta17@gmail.com</cp:lastModifiedBy>
  <cp:revision>15</cp:revision>
  <dcterms:created xsi:type="dcterms:W3CDTF">2024-10-19T06:19:00Z</dcterms:created>
  <dcterms:modified xsi:type="dcterms:W3CDTF">2025-01-28T06:28:00Z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